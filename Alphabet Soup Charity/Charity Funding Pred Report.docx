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CD1E" w14:textId="0BD7C562" w:rsidR="00A10484" w:rsidRDefault="002C6F4C">
      <w:pPr>
        <w:pStyle w:val="Title"/>
      </w:pPr>
      <w:r>
        <w:t>Deep Learning HW: Charity Funding Predictor</w:t>
      </w:r>
    </w:p>
    <w:p w14:paraId="1B83C24E" w14:textId="016FF018" w:rsidR="00855982" w:rsidRPr="00855982" w:rsidRDefault="002C6F4C" w:rsidP="00855982">
      <w:pPr>
        <w:pStyle w:val="Heading1"/>
      </w:pPr>
      <w:r>
        <w:t>Overview</w:t>
      </w:r>
    </w:p>
    <w:p w14:paraId="6EFA7285" w14:textId="6E048869" w:rsidR="00855982" w:rsidRDefault="002C6F4C" w:rsidP="002C6F4C">
      <w:r>
        <w:t xml:space="preserve">The purpose of this analysis is to create an algorithm that will predict </w:t>
      </w:r>
      <w:r w:rsidR="00490807">
        <w:t>whether</w:t>
      </w:r>
      <w:r>
        <w:t xml:space="preserve"> applications for funding will be successful. We will process the data and then design a neural network that will predict if an organization will be funded based on the features in our dataset.  </w:t>
      </w:r>
    </w:p>
    <w:p w14:paraId="3BDC1424" w14:textId="04FD75E2" w:rsidR="002C6F4C" w:rsidRDefault="002C6F4C" w:rsidP="002C6F4C"/>
    <w:p w14:paraId="0AA0198D" w14:textId="6796CEB3" w:rsidR="002C6F4C" w:rsidRDefault="002C6F4C" w:rsidP="002C6F4C">
      <w:pPr>
        <w:pStyle w:val="Heading1"/>
      </w:pPr>
      <w:r>
        <w:t>Results</w:t>
      </w:r>
    </w:p>
    <w:p w14:paraId="1F848F28" w14:textId="23463C43" w:rsidR="002C6F4C" w:rsidRPr="008965D9" w:rsidRDefault="002C6F4C" w:rsidP="002C6F4C">
      <w:pPr>
        <w:rPr>
          <w:b/>
          <w:bCs/>
        </w:rPr>
      </w:pPr>
      <w:r w:rsidRPr="008965D9">
        <w:rPr>
          <w:b/>
          <w:bCs/>
        </w:rPr>
        <w:t xml:space="preserve">Data Preprocessing: </w:t>
      </w:r>
    </w:p>
    <w:p w14:paraId="58829175" w14:textId="42897A24" w:rsidR="002C6F4C" w:rsidRDefault="002C6F4C" w:rsidP="002C6F4C">
      <w:pPr>
        <w:pStyle w:val="ListParagraph"/>
        <w:numPr>
          <w:ilvl w:val="0"/>
          <w:numId w:val="30"/>
        </w:numPr>
      </w:pPr>
      <w:r>
        <w:t>Variable used as the target</w:t>
      </w:r>
      <w:r w:rsidR="000738FC">
        <w:t xml:space="preserve"> (output)</w:t>
      </w:r>
      <w:r>
        <w:t>: “IS_SUCCESSFUL”</w:t>
      </w:r>
      <w:r>
        <w:tab/>
      </w:r>
    </w:p>
    <w:p w14:paraId="11419156" w14:textId="6020F501" w:rsidR="002C6F4C" w:rsidRDefault="002C6F4C" w:rsidP="002C6F4C">
      <w:pPr>
        <w:pStyle w:val="ListParagraph"/>
        <w:numPr>
          <w:ilvl w:val="0"/>
          <w:numId w:val="30"/>
        </w:numPr>
      </w:pPr>
      <w:r>
        <w:t>Variable</w:t>
      </w:r>
      <w:r w:rsidR="000738FC">
        <w:t>(s)</w:t>
      </w:r>
      <w:r>
        <w:t xml:space="preserve"> used as the features</w:t>
      </w:r>
      <w:r w:rsidR="000738FC">
        <w:t xml:space="preserve"> (inputs)</w:t>
      </w:r>
    </w:p>
    <w:p w14:paraId="4BB50EBB" w14:textId="11895B03" w:rsidR="002C6F4C" w:rsidRDefault="002C6F4C" w:rsidP="002C6F4C">
      <w:pPr>
        <w:pStyle w:val="ListParagraph"/>
        <w:numPr>
          <w:ilvl w:val="1"/>
          <w:numId w:val="30"/>
        </w:numPr>
      </w:pPr>
      <w:r>
        <w:t>NAME</w:t>
      </w:r>
    </w:p>
    <w:p w14:paraId="6A34D6DF" w14:textId="604B8187" w:rsidR="002C6F4C" w:rsidRDefault="002C6F4C" w:rsidP="002C6F4C">
      <w:pPr>
        <w:pStyle w:val="ListParagraph"/>
        <w:numPr>
          <w:ilvl w:val="1"/>
          <w:numId w:val="30"/>
        </w:numPr>
      </w:pPr>
      <w:r>
        <w:t>APPLICATION_TYPE</w:t>
      </w:r>
    </w:p>
    <w:p w14:paraId="0B30E4E5" w14:textId="767F9A90" w:rsidR="002C6F4C" w:rsidRDefault="002C6F4C" w:rsidP="002C6F4C">
      <w:pPr>
        <w:pStyle w:val="ListParagraph"/>
        <w:numPr>
          <w:ilvl w:val="1"/>
          <w:numId w:val="30"/>
        </w:numPr>
      </w:pPr>
      <w:r>
        <w:t>CLASSIFICATION</w:t>
      </w:r>
    </w:p>
    <w:p w14:paraId="185976A2" w14:textId="0EDF4351" w:rsidR="002C6F4C" w:rsidRDefault="002C6F4C" w:rsidP="002C6F4C">
      <w:pPr>
        <w:pStyle w:val="ListParagraph"/>
        <w:numPr>
          <w:ilvl w:val="1"/>
          <w:numId w:val="30"/>
        </w:numPr>
      </w:pPr>
      <w:r>
        <w:t>AFFILIATION</w:t>
      </w:r>
    </w:p>
    <w:p w14:paraId="26263E76" w14:textId="12F785F6" w:rsidR="002C6F4C" w:rsidRDefault="002C6F4C" w:rsidP="002C6F4C">
      <w:pPr>
        <w:pStyle w:val="ListParagraph"/>
        <w:numPr>
          <w:ilvl w:val="1"/>
          <w:numId w:val="30"/>
        </w:numPr>
      </w:pPr>
      <w:r>
        <w:t>USE_CASE</w:t>
      </w:r>
    </w:p>
    <w:p w14:paraId="3CDAFCBE" w14:textId="6DA74834" w:rsidR="002C6F4C" w:rsidRDefault="002C6F4C" w:rsidP="002C6F4C">
      <w:pPr>
        <w:pStyle w:val="ListParagraph"/>
        <w:numPr>
          <w:ilvl w:val="1"/>
          <w:numId w:val="30"/>
        </w:numPr>
      </w:pPr>
      <w:r>
        <w:t>ORGANIZATION</w:t>
      </w:r>
    </w:p>
    <w:p w14:paraId="4589D2A6" w14:textId="0D5A0CEC" w:rsidR="002C6F4C" w:rsidRDefault="002C6F4C" w:rsidP="002C6F4C">
      <w:pPr>
        <w:pStyle w:val="ListParagraph"/>
        <w:numPr>
          <w:ilvl w:val="1"/>
          <w:numId w:val="30"/>
        </w:numPr>
      </w:pPr>
      <w:r>
        <w:t>STATUS</w:t>
      </w:r>
    </w:p>
    <w:p w14:paraId="52AE7560" w14:textId="444160A5" w:rsidR="002C6F4C" w:rsidRDefault="002C6F4C" w:rsidP="002C6F4C">
      <w:pPr>
        <w:pStyle w:val="ListParagraph"/>
        <w:numPr>
          <w:ilvl w:val="1"/>
          <w:numId w:val="30"/>
        </w:numPr>
      </w:pPr>
      <w:r>
        <w:t>INCOME_AMT</w:t>
      </w:r>
    </w:p>
    <w:p w14:paraId="1B256F23" w14:textId="0B39D641" w:rsidR="002C6F4C" w:rsidRDefault="002C6F4C" w:rsidP="002C6F4C">
      <w:pPr>
        <w:pStyle w:val="ListParagraph"/>
        <w:numPr>
          <w:ilvl w:val="1"/>
          <w:numId w:val="30"/>
        </w:numPr>
      </w:pPr>
      <w:r>
        <w:t>SPECIAL CONSIDERATIONS</w:t>
      </w:r>
    </w:p>
    <w:p w14:paraId="44DD23C6" w14:textId="1FACA66D" w:rsidR="002C6F4C" w:rsidRDefault="002C6F4C" w:rsidP="002C6F4C">
      <w:pPr>
        <w:pStyle w:val="ListParagraph"/>
        <w:numPr>
          <w:ilvl w:val="1"/>
          <w:numId w:val="30"/>
        </w:numPr>
      </w:pPr>
      <w:r>
        <w:t>ASK_AMT</w:t>
      </w:r>
    </w:p>
    <w:p w14:paraId="2B564122" w14:textId="77C84B76" w:rsidR="002C6F4C" w:rsidRDefault="002C6F4C" w:rsidP="002C6F4C">
      <w:pPr>
        <w:pStyle w:val="ListParagraph"/>
        <w:numPr>
          <w:ilvl w:val="0"/>
          <w:numId w:val="30"/>
        </w:numPr>
      </w:pPr>
      <w:r>
        <w:t>Variables that we</w:t>
      </w:r>
      <w:r w:rsidR="000738FC">
        <w:t>re</w:t>
      </w:r>
      <w:r>
        <w:t xml:space="preserve"> focused on when testing and training the model</w:t>
      </w:r>
    </w:p>
    <w:p w14:paraId="0EC4F417" w14:textId="77777777" w:rsidR="002C6F4C" w:rsidRDefault="002C6F4C" w:rsidP="002C6F4C">
      <w:pPr>
        <w:pStyle w:val="ListParagraph"/>
        <w:numPr>
          <w:ilvl w:val="1"/>
          <w:numId w:val="30"/>
        </w:numPr>
      </w:pPr>
      <w:r>
        <w:t>APPLICATION_TYPE</w:t>
      </w:r>
    </w:p>
    <w:p w14:paraId="629110E9" w14:textId="7DA322EB" w:rsidR="002C6F4C" w:rsidRDefault="002C6F4C" w:rsidP="002C6F4C">
      <w:pPr>
        <w:pStyle w:val="ListParagraph"/>
        <w:numPr>
          <w:ilvl w:val="1"/>
          <w:numId w:val="30"/>
        </w:numPr>
      </w:pPr>
      <w:r>
        <w:t>CLASSIFICATION</w:t>
      </w:r>
    </w:p>
    <w:p w14:paraId="27334689" w14:textId="55A1EA4B" w:rsidR="002C6F4C" w:rsidRDefault="002C6F4C" w:rsidP="002C6F4C">
      <w:pPr>
        <w:pStyle w:val="ListParagraph"/>
        <w:numPr>
          <w:ilvl w:val="0"/>
          <w:numId w:val="30"/>
        </w:numPr>
      </w:pPr>
      <w:r>
        <w:t>Variables used w</w:t>
      </w:r>
      <w:r w:rsidR="000738FC">
        <w:t xml:space="preserve">ere focused on during </w:t>
      </w:r>
      <w:r>
        <w:t>optimiz</w:t>
      </w:r>
      <w:r w:rsidR="000738FC">
        <w:t>ation of</w:t>
      </w:r>
      <w:r>
        <w:t xml:space="preserve"> the model</w:t>
      </w:r>
    </w:p>
    <w:p w14:paraId="56742745" w14:textId="357BD7BC" w:rsidR="002C6F4C" w:rsidRDefault="002C6F4C" w:rsidP="002C6F4C">
      <w:pPr>
        <w:pStyle w:val="ListParagraph"/>
        <w:numPr>
          <w:ilvl w:val="1"/>
          <w:numId w:val="30"/>
        </w:numPr>
      </w:pPr>
      <w:r>
        <w:t>NAME</w:t>
      </w:r>
    </w:p>
    <w:p w14:paraId="30639BBB" w14:textId="77777777" w:rsidR="002C6F4C" w:rsidRDefault="002C6F4C" w:rsidP="002C6F4C">
      <w:pPr>
        <w:pStyle w:val="ListParagraph"/>
        <w:numPr>
          <w:ilvl w:val="1"/>
          <w:numId w:val="30"/>
        </w:numPr>
      </w:pPr>
      <w:r>
        <w:t>APPLICATION_TYPE</w:t>
      </w:r>
    </w:p>
    <w:p w14:paraId="785A1658" w14:textId="3F3A9BFB" w:rsidR="002C6F4C" w:rsidRDefault="002C6F4C" w:rsidP="002C6F4C">
      <w:pPr>
        <w:pStyle w:val="ListParagraph"/>
        <w:numPr>
          <w:ilvl w:val="1"/>
          <w:numId w:val="30"/>
        </w:numPr>
      </w:pPr>
      <w:r>
        <w:t>CLASSIFICATION</w:t>
      </w:r>
    </w:p>
    <w:p w14:paraId="467EB35E" w14:textId="37B7FC57" w:rsidR="002C6F4C" w:rsidRDefault="002C6F4C" w:rsidP="002C6F4C">
      <w:pPr>
        <w:pStyle w:val="ListParagraph"/>
        <w:numPr>
          <w:ilvl w:val="0"/>
          <w:numId w:val="30"/>
        </w:numPr>
      </w:pPr>
      <w:r>
        <w:t>Variables that were removed from the data</w:t>
      </w:r>
    </w:p>
    <w:p w14:paraId="28585898" w14:textId="6FF1D68D" w:rsidR="002C6F4C" w:rsidRDefault="000738FC" w:rsidP="002C6F4C">
      <w:pPr>
        <w:pStyle w:val="ListParagraph"/>
        <w:numPr>
          <w:ilvl w:val="1"/>
          <w:numId w:val="30"/>
        </w:numPr>
      </w:pPr>
      <w:r>
        <w:t>EIN</w:t>
      </w:r>
    </w:p>
    <w:p w14:paraId="2BC0C8CC" w14:textId="502FBAE8" w:rsidR="000738FC" w:rsidRDefault="000738FC" w:rsidP="002C6F4C">
      <w:pPr>
        <w:pStyle w:val="ListParagraph"/>
        <w:numPr>
          <w:ilvl w:val="1"/>
          <w:numId w:val="30"/>
        </w:numPr>
      </w:pPr>
      <w:r>
        <w:t>STATUS</w:t>
      </w:r>
    </w:p>
    <w:p w14:paraId="52223C2F" w14:textId="27803F9D" w:rsidR="000738FC" w:rsidRDefault="000738FC" w:rsidP="002C6F4C">
      <w:pPr>
        <w:pStyle w:val="ListParagraph"/>
        <w:numPr>
          <w:ilvl w:val="1"/>
          <w:numId w:val="30"/>
        </w:numPr>
      </w:pPr>
      <w:r>
        <w:t>SPECIAL_CONSIDERATIONS</w:t>
      </w:r>
    </w:p>
    <w:p w14:paraId="7E153F3A" w14:textId="0C0716EC" w:rsidR="000738FC" w:rsidRPr="008965D9" w:rsidRDefault="00D43173" w:rsidP="00D43173">
      <w:pPr>
        <w:rPr>
          <w:b/>
          <w:bCs/>
        </w:rPr>
      </w:pPr>
      <w:r w:rsidRPr="008965D9">
        <w:rPr>
          <w:b/>
          <w:bCs/>
        </w:rPr>
        <w:t>Compiling, Training, and Evaluating the Model</w:t>
      </w:r>
      <w:r w:rsidR="008965D9">
        <w:rPr>
          <w:b/>
          <w:bCs/>
        </w:rPr>
        <w:t>:</w:t>
      </w:r>
    </w:p>
    <w:p w14:paraId="71EFA60D" w14:textId="687F693F" w:rsidR="00D43173" w:rsidRDefault="00D43173" w:rsidP="00D43173">
      <w:r>
        <w:lastRenderedPageBreak/>
        <w:t xml:space="preserve">Initially, we </w:t>
      </w:r>
      <w:r w:rsidR="001C4087">
        <w:t>focused on the Application type and classification columns as well as using 110 neurons over 2 layers. When we ran our model, and it was 73% accurate in predicting which organizations would be funded. Then we optimized our model by adding a 3</w:t>
      </w:r>
      <w:r w:rsidR="001C4087" w:rsidRPr="001C4087">
        <w:rPr>
          <w:vertAlign w:val="superscript"/>
        </w:rPr>
        <w:t>rd</w:t>
      </w:r>
      <w:r w:rsidR="001C4087">
        <w:t xml:space="preserve"> layer, used 140 neurons across those 3 layers and Sigmoid activation for the 2</w:t>
      </w:r>
      <w:r w:rsidR="001C4087" w:rsidRPr="001C4087">
        <w:rPr>
          <w:vertAlign w:val="superscript"/>
        </w:rPr>
        <w:t>nd</w:t>
      </w:r>
      <w:r w:rsidR="001C4087">
        <w:t xml:space="preserve"> and 3</w:t>
      </w:r>
      <w:r w:rsidR="001C4087" w:rsidRPr="001C4087">
        <w:rPr>
          <w:vertAlign w:val="superscript"/>
        </w:rPr>
        <w:t>rd</w:t>
      </w:r>
      <w:r w:rsidR="001C4087">
        <w:t xml:space="preserve"> layer, and focused on the name of the organization in addition to the application type and classification. After this we ran our model again and it was now 79% accurate. </w:t>
      </w:r>
    </w:p>
    <w:p w14:paraId="7AF57B1D" w14:textId="3680F096" w:rsidR="001C4087" w:rsidRDefault="001C4087" w:rsidP="00D43173"/>
    <w:p w14:paraId="0B9A7772" w14:textId="5718ED1A" w:rsidR="001C4087" w:rsidRDefault="001C4087" w:rsidP="001C4087">
      <w:pPr>
        <w:pStyle w:val="Heading1"/>
      </w:pPr>
      <w:r>
        <w:t>Summary</w:t>
      </w:r>
    </w:p>
    <w:p w14:paraId="724CF4D4" w14:textId="555D7EB3" w:rsidR="001C4087" w:rsidRPr="001C4087" w:rsidRDefault="001C4087" w:rsidP="001C4087">
      <w:r>
        <w:t xml:space="preserve">Based on this we found that if the name of the applicant appears more than 5 times, if your application type is </w:t>
      </w:r>
      <w:r w:rsidR="00995F06">
        <w:t>a T3, T4,</w:t>
      </w:r>
      <w:r w:rsidR="00490807">
        <w:t xml:space="preserve"> </w:t>
      </w:r>
      <w:r w:rsidR="00995F06">
        <w:t>T5, T6,</w:t>
      </w:r>
      <w:r w:rsidR="00490807">
        <w:t xml:space="preserve"> </w:t>
      </w:r>
      <w:r w:rsidR="00995F06">
        <w:t>T7, T8,</w:t>
      </w:r>
      <w:r w:rsidR="00490807">
        <w:t xml:space="preserve"> </w:t>
      </w:r>
      <w:r w:rsidR="00995F06">
        <w:t xml:space="preserve">T10, or T19, and if your classification is &gt; 1000 you will have more success in getting funding.  I used the random forest model and found that the accuracy </w:t>
      </w:r>
      <w:r w:rsidR="00490807">
        <w:t xml:space="preserve">of the model </w:t>
      </w:r>
      <w:r w:rsidR="00995F06">
        <w:t xml:space="preserve">was 78%, which is also a </w:t>
      </w:r>
      <w:r w:rsidR="00490807">
        <w:t>good</w:t>
      </w:r>
      <w:r w:rsidR="00995F06">
        <w:t xml:space="preserve"> prediction</w:t>
      </w:r>
      <w:r w:rsidR="00490807">
        <w:t>; however, it did not perform as well as the optimized neural network</w:t>
      </w:r>
      <w:r w:rsidR="00995F06">
        <w:t xml:space="preserve">. </w:t>
      </w:r>
    </w:p>
    <w:sectPr w:rsidR="001C4087" w:rsidRPr="001C4087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20F86" w14:textId="77777777" w:rsidR="00DC2CFD" w:rsidRDefault="00DC2CFD" w:rsidP="00855982">
      <w:pPr>
        <w:spacing w:after="0" w:line="240" w:lineRule="auto"/>
      </w:pPr>
      <w:r>
        <w:separator/>
      </w:r>
    </w:p>
  </w:endnote>
  <w:endnote w:type="continuationSeparator" w:id="0">
    <w:p w14:paraId="2D5D4B05" w14:textId="77777777" w:rsidR="00DC2CFD" w:rsidRDefault="00DC2CF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02F9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7BF9D" w14:textId="77777777" w:rsidR="00DC2CFD" w:rsidRDefault="00DC2CFD" w:rsidP="00855982">
      <w:pPr>
        <w:spacing w:after="0" w:line="240" w:lineRule="auto"/>
      </w:pPr>
      <w:r>
        <w:separator/>
      </w:r>
    </w:p>
  </w:footnote>
  <w:footnote w:type="continuationSeparator" w:id="0">
    <w:p w14:paraId="7DFC6265" w14:textId="77777777" w:rsidR="00DC2CFD" w:rsidRDefault="00DC2CF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4120C0F"/>
    <w:multiLevelType w:val="hybridMultilevel"/>
    <w:tmpl w:val="801E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4C"/>
    <w:rsid w:val="000738FC"/>
    <w:rsid w:val="001C4087"/>
    <w:rsid w:val="001D4362"/>
    <w:rsid w:val="002C6F4C"/>
    <w:rsid w:val="00490807"/>
    <w:rsid w:val="007833A7"/>
    <w:rsid w:val="00855982"/>
    <w:rsid w:val="008965D9"/>
    <w:rsid w:val="00995F06"/>
    <w:rsid w:val="00A10484"/>
    <w:rsid w:val="00D43173"/>
    <w:rsid w:val="00DC2CF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9A83"/>
  <w15:chartTrackingRefBased/>
  <w15:docId w15:val="{8271E4A0-1BC3-4029-B892-FEFA600D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2C6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rsh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98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dlrsh</dc:creator>
  <cp:lastModifiedBy>Cornelia Hinton</cp:lastModifiedBy>
  <cp:revision>2</cp:revision>
  <dcterms:created xsi:type="dcterms:W3CDTF">2022-02-15T15:47:00Z</dcterms:created>
  <dcterms:modified xsi:type="dcterms:W3CDTF">2022-02-15T17:30:00Z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